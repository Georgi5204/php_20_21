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bookmarkStart w:id="0" w:name="_GoBack"/>
      <w:bookmarkEnd w:id="0"/>
      <w:r>
        <w:rPr>
          <w:color w:val="288800"/>
        </w:rPr>
        <w:t xml:space="preserve">Задачи: </w:t>
      </w:r>
      <w:r>
        <w:rPr>
          <w:rFonts w:eastAsia="Calibri" w:cs="Calibri"/>
          <w:b/>
          <w:color w:val="288800"/>
          <w:kern w:val="0"/>
          <w:sz w:val="40"/>
          <w:szCs w:val="40"/>
          <w:lang w:val="bg-BG" w:eastAsia="en-US" w:bidi="ar-SA"/>
        </w:rPr>
        <w:t xml:space="preserve">  </w:t>
      </w:r>
      <w:r>
        <w:rPr>
          <w:rFonts w:eastAsia="Calibri" w:cs="Calibri"/>
          <w:b/>
          <w:color w:val="288800"/>
          <w:kern w:val="0"/>
          <w:sz w:val="40"/>
          <w:szCs w:val="40"/>
          <w:lang w:val="en-US" w:eastAsia="en-US" w:bidi="ar-SA"/>
        </w:rPr>
        <w:t xml:space="preserve">CRUD - Filtering And Sorting Results, Paginating Results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ind w:left="720" w:hanging="720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Използвайте кода от  предходното домашно с формата за контакти или демото към седма </w:t>
      </w:r>
      <w:hyperlink r:id="rId2">
        <w:r>
          <w:rPr>
            <w:rStyle w:val="InternetLink"/>
            <w:rFonts w:eastAsia="Calibri" w:cs="Calibri"/>
            <w:b w:val="false"/>
            <w:bCs w:val="false"/>
            <w:color w:val="auto"/>
            <w:kern w:val="0"/>
            <w:sz w:val="22"/>
            <w:szCs w:val="22"/>
            <w:lang w:val="bg-BG" w:eastAsia="en-US" w:bidi="ar-SA"/>
          </w:rPr>
          <w:t>лекция</w:t>
        </w:r>
      </w:hyperlink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;   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>1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.  В страницата с всички съобщения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добавете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pagination.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Брой на записите за страница по ваш избор.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Подредбата по подразбиране е по полето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name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във възходящ ред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;</w:t>
      </w:r>
    </w:p>
    <w:p>
      <w:pPr>
        <w:pStyle w:val="Normal"/>
        <w:spacing w:before="0" w:after="200"/>
        <w:ind w:hanging="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2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. Добавете филтриране поне по едно поле. Може да го имплементирате по различен начин, от  </w:t>
        <w:tab/>
        <w:t xml:space="preserve">разгледаните в демото. Важно е да работи. Ако работи съвместно с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pagination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е плюс;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Бонус задач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а: Потребителят да може да избира по възходящ или низходящ ред да са подредени запистите; Ако направите и това бързо, може да добавите възможност потребителят да избира по колко реда на страница да се визуализират на екрана;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Забележка: Домашното се предава в архив , заедно с експорт на БД. Слагайте коментари в кода, където е удачно. </w:t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1" name="image2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-88265</wp:posOffset>
              </wp:positionH>
              <wp:positionV relativeFrom="paragraph">
                <wp:posOffset>76200</wp:posOffset>
              </wp:positionV>
              <wp:extent cx="6775450" cy="15875"/>
              <wp:effectExtent l="0" t="0" r="0" b="0"/>
              <wp:wrapNone/>
              <wp:docPr id="2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4840" cy="151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rsid w:val="004c3aa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ratsaSoftware/php_20_21/tree/master/02_PHP_MYSQL/07_CRUD/DEMO;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Lab_phpmyadmin.docx</Template>
  <TotalTime>47</TotalTime>
  <Application>LibreOffice/7.1.0.3$Windows_X86_64 LibreOffice_project/f6099ecf3d29644b5008cc8f48f42f4a40986e4c</Application>
  <AppVersion>15.0000</AppVersion>
  <Pages>1</Pages>
  <Words>140</Words>
  <Characters>780</Characters>
  <CharactersWithSpaces>928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2020-02-28T06:57:00Z</dcterms:created>
  <dc:creator>labo</dc:creator>
  <dc:description/>
  <dc:language>bg-BG</dc:language>
  <cp:lastModifiedBy/>
  <cp:lastPrinted>2020-03-12T07:26:00Z</cp:lastPrinted>
  <dcterms:modified xsi:type="dcterms:W3CDTF">2021-03-21T18:31:17Z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